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60F0" w14:textId="77777777" w:rsidR="002343C5" w:rsidRPr="006F61C6" w:rsidRDefault="002343C5">
      <w:pPr>
        <w:pStyle w:val="BodyText"/>
        <w:rPr>
          <w:lang w:val="sr-Latn-CS"/>
        </w:rPr>
      </w:pPr>
    </w:p>
    <w:p w14:paraId="07B88ABE" w14:textId="7EE8EA0D" w:rsidR="002343C5" w:rsidRPr="00CC2338" w:rsidRDefault="00CC2338">
      <w:pPr>
        <w:pStyle w:val="Title"/>
        <w:tabs>
          <w:tab w:val="left" w:pos="2970"/>
          <w:tab w:val="left" w:pos="3060"/>
        </w:tabs>
        <w:jc w:val="right"/>
        <w:rPr>
          <w:i/>
          <w:sz w:val="48"/>
          <w:szCs w:val="48"/>
          <w:lang w:val="sr-Latn-CS"/>
        </w:rPr>
      </w:pPr>
      <w:r w:rsidRPr="00CC2338">
        <w:rPr>
          <w:i/>
          <w:sz w:val="48"/>
          <w:szCs w:val="48"/>
          <w:lang w:val="sr-Latn-CS"/>
        </w:rPr>
        <w:t>N</w:t>
      </w:r>
      <w:r w:rsidR="00BE79DB">
        <w:rPr>
          <w:i/>
          <w:sz w:val="48"/>
          <w:szCs w:val="48"/>
          <w:lang w:val="sr-Latn-CS"/>
        </w:rPr>
        <w:t>iir</w:t>
      </w:r>
    </w:p>
    <w:p w14:paraId="4DAF4D4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935583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6E87111F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EA8C0D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AFB6F4B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5AE97300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49D86D63" w14:textId="77777777">
        <w:tc>
          <w:tcPr>
            <w:tcW w:w="2304" w:type="dxa"/>
          </w:tcPr>
          <w:p w14:paraId="48EDB04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1904F2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838C628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3516E19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36CD957B" w14:textId="77777777">
        <w:tc>
          <w:tcPr>
            <w:tcW w:w="2304" w:type="dxa"/>
          </w:tcPr>
          <w:p w14:paraId="0EE95685" w14:textId="75A2A627" w:rsidR="002343C5" w:rsidRPr="006F61C6" w:rsidRDefault="00BE79D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</w:t>
            </w:r>
            <w:r w:rsidR="00CC2338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CC2338">
              <w:rPr>
                <w:lang w:val="sr-Latn-CS"/>
              </w:rPr>
              <w:t>.202</w:t>
            </w:r>
            <w:r>
              <w:rPr>
                <w:lang w:val="sr-Latn-CS"/>
              </w:rPr>
              <w:t>3.</w:t>
            </w:r>
          </w:p>
        </w:tc>
        <w:tc>
          <w:tcPr>
            <w:tcW w:w="1152" w:type="dxa"/>
          </w:tcPr>
          <w:p w14:paraId="28A8E0D8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1C67E9B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6F3ECBA" w14:textId="6C798AAC" w:rsidR="002343C5" w:rsidRPr="00BE79DB" w:rsidRDefault="00CC2338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Du</w:t>
            </w:r>
            <w:r>
              <w:t xml:space="preserve">šan  Đorđević, </w:t>
            </w:r>
            <w:r w:rsidR="00BE79DB">
              <w:t>Veljko Markovi</w:t>
            </w:r>
            <w:r w:rsidR="00BE79DB">
              <w:rPr>
                <w:lang w:val="sr-Latn-RS"/>
              </w:rPr>
              <w:t>ć</w:t>
            </w:r>
          </w:p>
        </w:tc>
      </w:tr>
      <w:tr w:rsidR="002343C5" w:rsidRPr="006F61C6" w14:paraId="7D209F2A" w14:textId="77777777">
        <w:tc>
          <w:tcPr>
            <w:tcW w:w="2304" w:type="dxa"/>
          </w:tcPr>
          <w:p w14:paraId="07EC577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0E44A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10BA57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6D67A5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FD83CBC" w14:textId="77777777">
        <w:tc>
          <w:tcPr>
            <w:tcW w:w="2304" w:type="dxa"/>
          </w:tcPr>
          <w:p w14:paraId="6787119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BB512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42644C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B2A465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3A4E636" w14:textId="77777777">
        <w:tc>
          <w:tcPr>
            <w:tcW w:w="2304" w:type="dxa"/>
          </w:tcPr>
          <w:p w14:paraId="159ED1B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8DF1B2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221E60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981CD1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82061B7" w14:textId="77777777" w:rsidR="002343C5" w:rsidRPr="006F61C6" w:rsidRDefault="002343C5">
      <w:pPr>
        <w:rPr>
          <w:lang w:val="sr-Latn-CS"/>
        </w:rPr>
      </w:pPr>
    </w:p>
    <w:p w14:paraId="5D515084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38ACA26" w14:textId="77777777" w:rsidR="00B357F1" w:rsidRDefault="00682569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>
        <w:rPr>
          <w:noProof/>
        </w:rPr>
      </w:r>
      <w:r>
        <w:rPr>
          <w:noProof/>
        </w:rPr>
        <w:fldChar w:fldCharType="separate"/>
      </w:r>
      <w:r w:rsidR="00B357F1">
        <w:rPr>
          <w:noProof/>
        </w:rPr>
        <w:t>4</w:t>
      </w:r>
      <w:r>
        <w:rPr>
          <w:noProof/>
        </w:rPr>
        <w:fldChar w:fldCharType="end"/>
      </w:r>
    </w:p>
    <w:p w14:paraId="4E79C06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4</w:t>
      </w:r>
      <w:r w:rsidR="00682569">
        <w:rPr>
          <w:noProof/>
        </w:rPr>
        <w:fldChar w:fldCharType="end"/>
      </w:r>
    </w:p>
    <w:p w14:paraId="2FD672B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4</w:t>
      </w:r>
      <w:r w:rsidR="00682569">
        <w:rPr>
          <w:noProof/>
        </w:rPr>
        <w:fldChar w:fldCharType="end"/>
      </w:r>
    </w:p>
    <w:p w14:paraId="50FC1E7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4</w:t>
      </w:r>
      <w:r w:rsidR="00682569">
        <w:rPr>
          <w:noProof/>
        </w:rPr>
        <w:fldChar w:fldCharType="end"/>
      </w:r>
    </w:p>
    <w:p w14:paraId="73298D5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5</w:t>
      </w:r>
      <w:r w:rsidR="00682569">
        <w:rPr>
          <w:noProof/>
        </w:rPr>
        <w:fldChar w:fldCharType="end"/>
      </w:r>
    </w:p>
    <w:p w14:paraId="1C20928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5</w:t>
      </w:r>
      <w:r w:rsidR="00682569">
        <w:rPr>
          <w:noProof/>
        </w:rPr>
        <w:fldChar w:fldCharType="end"/>
      </w:r>
    </w:p>
    <w:p w14:paraId="28A24758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6</w:t>
      </w:r>
      <w:r w:rsidR="00682569">
        <w:rPr>
          <w:noProof/>
        </w:rPr>
        <w:fldChar w:fldCharType="end"/>
      </w:r>
    </w:p>
    <w:p w14:paraId="7497CFE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7</w:t>
      </w:r>
      <w:r w:rsidR="00682569">
        <w:rPr>
          <w:noProof/>
        </w:rPr>
        <w:fldChar w:fldCharType="end"/>
      </w:r>
    </w:p>
    <w:p w14:paraId="7F11034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7</w:t>
      </w:r>
      <w:r w:rsidR="00682569">
        <w:rPr>
          <w:noProof/>
        </w:rPr>
        <w:fldChar w:fldCharType="end"/>
      </w:r>
    </w:p>
    <w:p w14:paraId="4AB7939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7</w:t>
      </w:r>
      <w:r w:rsidR="00682569">
        <w:rPr>
          <w:noProof/>
        </w:rPr>
        <w:fldChar w:fldCharType="end"/>
      </w:r>
    </w:p>
    <w:p w14:paraId="7FA59E6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7</w:t>
      </w:r>
      <w:r w:rsidR="00682569">
        <w:rPr>
          <w:noProof/>
        </w:rPr>
        <w:fldChar w:fldCharType="end"/>
      </w:r>
    </w:p>
    <w:p w14:paraId="0FBAEF79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 w:rsidR="00682569"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 w:rsidR="00682569">
        <w:rPr>
          <w:noProof/>
        </w:rPr>
      </w:r>
      <w:r w:rsidR="00682569">
        <w:rPr>
          <w:noProof/>
        </w:rPr>
        <w:fldChar w:fldCharType="separate"/>
      </w:r>
      <w:r>
        <w:rPr>
          <w:noProof/>
        </w:rPr>
        <w:t>7</w:t>
      </w:r>
      <w:r w:rsidR="00682569">
        <w:rPr>
          <w:noProof/>
        </w:rPr>
        <w:fldChar w:fldCharType="end"/>
      </w:r>
    </w:p>
    <w:p w14:paraId="1181B9D2" w14:textId="77777777" w:rsidR="002343C5" w:rsidRPr="006F61C6" w:rsidRDefault="00682569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8C25DFE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39CB5AA" w14:textId="66A84A7D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CC2338">
        <w:rPr>
          <w:lang w:val="sr-Latn-CS"/>
        </w:rPr>
        <w:t xml:space="preserve">Web aplikacije </w:t>
      </w:r>
      <w:r w:rsidR="00BE79DB">
        <w:rPr>
          <w:lang w:val="sr-Latn-CS"/>
        </w:rPr>
        <w:t>online prodavnice Niir</w:t>
      </w:r>
      <w:r w:rsidR="00CC2338">
        <w:rPr>
          <w:lang w:val="sr-Latn-CS"/>
        </w:rPr>
        <w:t>.</w:t>
      </w:r>
    </w:p>
    <w:p w14:paraId="7DF1ECCE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516A7ED" w14:textId="08B10F1F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E79DB">
        <w:rPr>
          <w:lang w:val="sr-Latn-CS"/>
        </w:rPr>
        <w:t>WD</w:t>
      </w:r>
      <w:r w:rsidR="00CC2338">
        <w:rPr>
          <w:lang w:val="sr-Latn-CS"/>
        </w:rPr>
        <w:t xml:space="preserve"> </w:t>
      </w:r>
      <w:r w:rsidR="00BE79DB">
        <w:rPr>
          <w:lang w:val="sr-Latn-CS"/>
        </w:rPr>
        <w:t>tima</w:t>
      </w:r>
      <w:r w:rsidR="00CC2338">
        <w:rPr>
          <w:lang w:val="sr-Latn-CS"/>
        </w:rPr>
        <w:t xml:space="preserve"> </w:t>
      </w:r>
      <w:r>
        <w:rPr>
          <w:lang w:val="sr-Latn-CS"/>
        </w:rPr>
        <w:t xml:space="preserve">za </w:t>
      </w:r>
      <w:r w:rsidR="006D41CE">
        <w:rPr>
          <w:lang w:val="sr-Latn-CS"/>
        </w:rPr>
        <w:t xml:space="preserve">razvoj Web </w:t>
      </w:r>
      <w:r w:rsidR="00CC2338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BE79DB">
        <w:rPr>
          <w:lang w:val="sr-Latn-CS"/>
        </w:rPr>
        <w:t>Niir</w:t>
      </w:r>
      <w:r w:rsidR="00CC2338">
        <w:rPr>
          <w:lang w:val="sr-Latn-CS"/>
        </w:rPr>
        <w:t xml:space="preserve"> </w:t>
      </w:r>
      <w:r w:rsidR="006D41CE">
        <w:rPr>
          <w:lang w:val="sr-Latn-CS"/>
        </w:rPr>
        <w:t xml:space="preserve">namenjenog za </w:t>
      </w:r>
      <w:r w:rsidR="00CC2338">
        <w:rPr>
          <w:lang w:val="sr-Latn-CS"/>
        </w:rPr>
        <w:t xml:space="preserve">efikasno </w:t>
      </w:r>
      <w:r w:rsidR="00BE79DB">
        <w:rPr>
          <w:lang w:val="sr-Latn-CS"/>
        </w:rPr>
        <w:t>naručivanje, odabir i dostavu željenih namirnica na kućnu adresu.</w:t>
      </w:r>
    </w:p>
    <w:p w14:paraId="11350A24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3AD2AECA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3F885F9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C6EB88" w14:textId="5CF2C6EA" w:rsidR="002343C5" w:rsidRDefault="00CC233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N</w:t>
      </w:r>
      <w:r w:rsidR="00BE79DB">
        <w:rPr>
          <w:lang w:val="sr-Latn-CS"/>
        </w:rPr>
        <w:t>iir</w:t>
      </w:r>
      <w:r w:rsidR="00260B17">
        <w:rPr>
          <w:lang w:val="sr-Latn-CS"/>
        </w:rPr>
        <w:t xml:space="preserve">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BE79DB">
        <w:rPr>
          <w:lang w:val="sr-Latn-CS"/>
        </w:rPr>
        <w:t>WD</w:t>
      </w:r>
      <w:r>
        <w:rPr>
          <w:lang w:val="sr-Latn-CS"/>
        </w:rPr>
        <w:t>-</w:t>
      </w:r>
      <w:r w:rsidR="00BE79DB">
        <w:rPr>
          <w:lang w:val="sr-Latn-CS"/>
        </w:rPr>
        <w:t>Niir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</w:t>
      </w:r>
      <w:r w:rsidR="00BE79DB">
        <w:rPr>
          <w:lang w:val="sr-Latn-CS"/>
        </w:rPr>
        <w:t>3</w:t>
      </w:r>
      <w:r>
        <w:rPr>
          <w:lang w:val="sr-Latn-CS"/>
        </w:rPr>
        <w:t>,</w:t>
      </w:r>
      <w:r w:rsidR="002343C5" w:rsidRPr="006F61C6">
        <w:rPr>
          <w:lang w:val="sr-Latn-CS"/>
        </w:rPr>
        <w:t xml:space="preserve"> </w:t>
      </w:r>
      <w:r w:rsidR="00BE79DB">
        <w:rPr>
          <w:lang w:val="sr-Latn-CS"/>
        </w:rPr>
        <w:t>WD tim</w:t>
      </w:r>
      <w:r w:rsidR="002343C5" w:rsidRPr="006F61C6">
        <w:rPr>
          <w:lang w:val="sr-Latn-CS"/>
        </w:rPr>
        <w:t>.</w:t>
      </w:r>
    </w:p>
    <w:p w14:paraId="0346A08B" w14:textId="7E52B918" w:rsidR="00260B17" w:rsidRPr="006F61C6" w:rsidRDefault="00BA3D2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N</w:t>
      </w:r>
      <w:r w:rsidR="00BE79DB">
        <w:rPr>
          <w:lang w:val="sr-Latn-CS"/>
        </w:rPr>
        <w:t>iir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</w:t>
      </w:r>
      <w:r w:rsidR="00BE79DB">
        <w:rPr>
          <w:lang w:val="sr-Latn-CS"/>
        </w:rPr>
        <w:t>3</w:t>
      </w:r>
      <w:r w:rsidR="00260B17">
        <w:rPr>
          <w:lang w:val="sr-Latn-CS"/>
        </w:rPr>
        <w:t>,</w:t>
      </w:r>
      <w:r w:rsidR="00BE79DB">
        <w:rPr>
          <w:lang w:val="sr-Latn-CS"/>
        </w:rPr>
        <w:t xml:space="preserve"> WD tim</w:t>
      </w:r>
      <w:r w:rsidR="00260B17">
        <w:rPr>
          <w:lang w:val="sr-Latn-CS"/>
        </w:rPr>
        <w:t>.</w:t>
      </w:r>
    </w:p>
    <w:p w14:paraId="4789A9C5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742CA08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84D48C2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2DF0098D" w14:textId="77777777">
        <w:trPr>
          <w:jc w:val="center"/>
        </w:trPr>
        <w:tc>
          <w:tcPr>
            <w:tcW w:w="2160" w:type="dxa"/>
          </w:tcPr>
          <w:p w14:paraId="37ED08A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B70CD46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517FC68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7DA036C9" w14:textId="77777777">
        <w:trPr>
          <w:jc w:val="center"/>
        </w:trPr>
        <w:tc>
          <w:tcPr>
            <w:tcW w:w="2160" w:type="dxa"/>
          </w:tcPr>
          <w:p w14:paraId="6CAB3E43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0807A9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BEBBC3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113E712F" w14:textId="77777777">
        <w:trPr>
          <w:jc w:val="center"/>
        </w:trPr>
        <w:tc>
          <w:tcPr>
            <w:tcW w:w="2160" w:type="dxa"/>
          </w:tcPr>
          <w:p w14:paraId="0662BA2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148C2AD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053FDDA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695188C" w14:textId="77777777">
        <w:trPr>
          <w:jc w:val="center"/>
        </w:trPr>
        <w:tc>
          <w:tcPr>
            <w:tcW w:w="2160" w:type="dxa"/>
          </w:tcPr>
          <w:p w14:paraId="2388DB83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459F659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A4C924B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4A844398" w14:textId="77777777">
        <w:trPr>
          <w:jc w:val="center"/>
        </w:trPr>
        <w:tc>
          <w:tcPr>
            <w:tcW w:w="2160" w:type="dxa"/>
          </w:tcPr>
          <w:p w14:paraId="20DB6969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C679D9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E1659E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4F21F309" w14:textId="77777777" w:rsidR="002343C5" w:rsidRPr="006F61C6" w:rsidRDefault="002343C5">
      <w:pPr>
        <w:pStyle w:val="BodyText"/>
        <w:rPr>
          <w:lang w:val="sr-Latn-CS"/>
        </w:rPr>
      </w:pPr>
    </w:p>
    <w:p w14:paraId="647591C9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0D66ACFB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1D0D275D" w14:textId="77777777">
        <w:trPr>
          <w:jc w:val="right"/>
        </w:trPr>
        <w:tc>
          <w:tcPr>
            <w:tcW w:w="1276" w:type="dxa"/>
          </w:tcPr>
          <w:p w14:paraId="3706CE4F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1B257E3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08681C2A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7BBCD242" w14:textId="77777777">
        <w:trPr>
          <w:jc w:val="right"/>
        </w:trPr>
        <w:tc>
          <w:tcPr>
            <w:tcW w:w="1276" w:type="dxa"/>
          </w:tcPr>
          <w:p w14:paraId="1CABE5CA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99B4968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255BD82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4F7FFA94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114D56C6" w14:textId="77777777">
        <w:trPr>
          <w:jc w:val="right"/>
        </w:trPr>
        <w:tc>
          <w:tcPr>
            <w:tcW w:w="1276" w:type="dxa"/>
          </w:tcPr>
          <w:p w14:paraId="15DB2DA8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14734D4B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2668DFC2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05CE115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633A0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5A7A93F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C14A9A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2FBD6EB8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21099B6" w14:textId="77777777">
        <w:trPr>
          <w:jc w:val="right"/>
        </w:trPr>
        <w:tc>
          <w:tcPr>
            <w:tcW w:w="1276" w:type="dxa"/>
          </w:tcPr>
          <w:p w14:paraId="5F0699CF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B4776AA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1FA010C8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5AB084E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40E746E4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039782C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6680DF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91DC2A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5C06C8A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51562473" w14:textId="77777777">
        <w:trPr>
          <w:jc w:val="right"/>
        </w:trPr>
        <w:tc>
          <w:tcPr>
            <w:tcW w:w="1276" w:type="dxa"/>
          </w:tcPr>
          <w:p w14:paraId="11E5C21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3652F60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7B5E51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0822FFE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41BED74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70C11F33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3BD6D60C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BDE6134" w14:textId="77777777" w:rsidR="002343C5" w:rsidRPr="006F61C6" w:rsidRDefault="002343C5">
      <w:pPr>
        <w:pStyle w:val="BodyText"/>
        <w:rPr>
          <w:lang w:val="sr-Latn-CS"/>
        </w:rPr>
      </w:pPr>
    </w:p>
    <w:p w14:paraId="5D43CF5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0D77544B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35E9807D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59F2FA93" w14:textId="372DEF4E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A3D29">
        <w:rPr>
          <w:lang w:val="sr-Latn-CS"/>
        </w:rPr>
        <w:t>N</w:t>
      </w:r>
      <w:r w:rsidR="00BE79DB">
        <w:rPr>
          <w:lang w:val="sr-Latn-CS"/>
        </w:rPr>
        <w:t xml:space="preserve">iir </w:t>
      </w:r>
      <w:r w:rsidR="00260B17">
        <w:rPr>
          <w:lang w:val="sr-Latn-CS"/>
        </w:rPr>
        <w:t>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983B7F6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14:paraId="2D353B0D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6E271DAA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6DA9E895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A4C96A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573BC47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2AEC7CCB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6029422B" w14:textId="77777777">
        <w:tc>
          <w:tcPr>
            <w:tcW w:w="1350" w:type="dxa"/>
          </w:tcPr>
          <w:p w14:paraId="4D7C4BB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3472834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822162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3EB993B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7064A560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552CAD05" w14:textId="77777777">
        <w:tc>
          <w:tcPr>
            <w:tcW w:w="1350" w:type="dxa"/>
          </w:tcPr>
          <w:p w14:paraId="29DC53D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048978B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E89F88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7F3CEDD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5F7D04E1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5A31195B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8A6AE4C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D79653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66BDE626" w14:textId="77777777">
        <w:tc>
          <w:tcPr>
            <w:tcW w:w="1350" w:type="dxa"/>
          </w:tcPr>
          <w:p w14:paraId="2DF681F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E3CE5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126EFC7A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6D8A23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7FD52120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2E64CB7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6BDDDA4F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390CF93E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41C292C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608561D6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7807398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836509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7F31B996" w14:textId="77777777">
        <w:tc>
          <w:tcPr>
            <w:tcW w:w="1350" w:type="dxa"/>
            <w:vMerge w:val="restart"/>
          </w:tcPr>
          <w:p w14:paraId="1E333C5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E9E84B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25703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39B1B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5363254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1D98E071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CE720E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19E4F25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145FCAC0" w14:textId="77777777">
        <w:tc>
          <w:tcPr>
            <w:tcW w:w="1350" w:type="dxa"/>
            <w:vMerge/>
          </w:tcPr>
          <w:p w14:paraId="31A9A25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53C6686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7DA128F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AAD5FE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843ED9D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40FF86B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25DEE1E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28E590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59FB2FA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D7FFBCA" w14:textId="77777777">
        <w:tc>
          <w:tcPr>
            <w:tcW w:w="1350" w:type="dxa"/>
          </w:tcPr>
          <w:p w14:paraId="39F1DA4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E4EB36D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7C461ED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919C119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5C11AF53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21EB38CB" w14:textId="77777777" w:rsidR="002343C5" w:rsidRPr="006F61C6" w:rsidRDefault="002343C5">
      <w:pPr>
        <w:pStyle w:val="BodyText"/>
        <w:rPr>
          <w:lang w:val="sr-Latn-CS"/>
        </w:rPr>
      </w:pPr>
    </w:p>
    <w:p w14:paraId="57EE975D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7731BFE5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4A9BB0B9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51D77ED9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532A3C46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1657236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7F69F7B" w14:textId="5A012995" w:rsidR="00FC0007" w:rsidRPr="009B5118" w:rsidRDefault="00FC0007" w:rsidP="00FC0007">
      <w:pPr>
        <w:pStyle w:val="BodyText"/>
        <w:jc w:val="center"/>
        <w:rPr>
          <w:sz w:val="32"/>
          <w:szCs w:val="32"/>
          <w:lang w:val="sr-Latn-RS"/>
        </w:rPr>
      </w:pPr>
      <w:r w:rsidRPr="00FC0007">
        <w:rPr>
          <w:sz w:val="32"/>
          <w:szCs w:val="32"/>
          <w:lang w:val="sr-Latn-CS"/>
        </w:rPr>
        <w:lastRenderedPageBreak/>
        <w:t>N</w:t>
      </w:r>
      <w:r w:rsidR="00BE79DB">
        <w:rPr>
          <w:sz w:val="32"/>
          <w:szCs w:val="32"/>
          <w:lang w:val="sr-Latn-CS"/>
        </w:rPr>
        <w:t>iir</w:t>
      </w:r>
    </w:p>
    <w:p w14:paraId="3B5102D5" w14:textId="245999AC" w:rsidR="00C4723D" w:rsidRDefault="009B5118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DF7D" wp14:editId="1AAAC523">
                <wp:simplePos x="0" y="0"/>
                <wp:positionH relativeFrom="column">
                  <wp:posOffset>-93345</wp:posOffset>
                </wp:positionH>
                <wp:positionV relativeFrom="paragraph">
                  <wp:posOffset>172085</wp:posOffset>
                </wp:positionV>
                <wp:extent cx="931545" cy="397510"/>
                <wp:effectExtent l="1905" t="0" r="0" b="0"/>
                <wp:wrapNone/>
                <wp:docPr id="8967842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716A8" w14:textId="77777777" w:rsidR="00BA3D29" w:rsidRPr="00BA3D29" w:rsidRDefault="00BA3D29" w:rsidP="00BA3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4DF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.35pt;margin-top:13.55pt;width:73.35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" stroked="f">
                <v:textbox>
                  <w:txbxContent>
                    <w:p w14:paraId="20B716A8" w14:textId="77777777" w:rsidR="00BA3D29" w:rsidRPr="00BA3D29" w:rsidRDefault="00BA3D29" w:rsidP="00BA3D2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EA882" wp14:editId="7F4F7F02">
                <wp:simplePos x="0" y="0"/>
                <wp:positionH relativeFrom="column">
                  <wp:posOffset>5165090</wp:posOffset>
                </wp:positionH>
                <wp:positionV relativeFrom="paragraph">
                  <wp:posOffset>248285</wp:posOffset>
                </wp:positionV>
                <wp:extent cx="930910" cy="397510"/>
                <wp:effectExtent l="2540" t="0" r="0" b="0"/>
                <wp:wrapNone/>
                <wp:docPr id="7502913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DB19B" w14:textId="77777777" w:rsidR="00BA3D29" w:rsidRPr="00FC0007" w:rsidRDefault="00BA3D29" w:rsidP="00BA3D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A882" id="Text Box 4" o:spid="_x0000_s1027" type="#_x0000_t202" style="position:absolute;left:0;text-align:left;margin-left:406.7pt;margin-top:19.55pt;width:73.3pt;height:3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" stroked="f">
                <v:textbox>
                  <w:txbxContent>
                    <w:p w14:paraId="5C3DB19B" w14:textId="77777777" w:rsidR="00BA3D29" w:rsidRPr="00FC0007" w:rsidRDefault="00BA3D29" w:rsidP="00BA3D2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364DC" wp14:editId="359C0618">
                <wp:simplePos x="0" y="0"/>
                <wp:positionH relativeFrom="column">
                  <wp:posOffset>5080000</wp:posOffset>
                </wp:positionH>
                <wp:positionV relativeFrom="paragraph">
                  <wp:posOffset>-39370</wp:posOffset>
                </wp:positionV>
                <wp:extent cx="812800" cy="397510"/>
                <wp:effectExtent l="3175" t="3175" r="3175" b="0"/>
                <wp:wrapNone/>
                <wp:docPr id="1836582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4462A" w14:textId="77777777" w:rsidR="00BA3D29" w:rsidRPr="00BA3D29" w:rsidRDefault="00BA3D29" w:rsidP="00BA3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364DC" id="Text Box 5" o:spid="_x0000_s1028" type="#_x0000_t202" style="position:absolute;left:0;text-align:left;margin-left:400pt;margin-top:-3.1pt;width:64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" stroked="f">
                <v:textbox>
                  <w:txbxContent>
                    <w:p w14:paraId="58C4462A" w14:textId="77777777" w:rsidR="00BA3D29" w:rsidRPr="00BA3D29" w:rsidRDefault="00BA3D29" w:rsidP="00BA3D2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4FDFC53" wp14:editId="0415A0EE">
            <wp:extent cx="3455399" cy="914394"/>
            <wp:effectExtent l="0" t="0" r="0" b="0"/>
            <wp:docPr id="4823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52" cy="9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745B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7D0A8BC4" w14:textId="5B02EF26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A3D29">
        <w:rPr>
          <w:lang w:val="sr-Latn-CS"/>
        </w:rPr>
        <w:t>N</w:t>
      </w:r>
      <w:r w:rsidR="009B5118">
        <w:rPr>
          <w:lang w:val="sr-Latn-CS"/>
        </w:rPr>
        <w:t>iir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18A0CDB3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6C000A4A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5897B6E9" w14:textId="35C28CAC" w:rsidR="002343C5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9B5118">
        <w:rPr>
          <w:i/>
          <w:lang w:val="sr-Latn-CS"/>
        </w:rPr>
        <w:t>React</w:t>
      </w:r>
      <w:r>
        <w:rPr>
          <w:lang w:val="sr-Latn-CS"/>
        </w:rPr>
        <w:t>-om</w:t>
      </w:r>
    </w:p>
    <w:p w14:paraId="2489577E" w14:textId="6EE85843" w:rsidR="009B5118" w:rsidRPr="006F61C6" w:rsidRDefault="009B511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9B5118">
        <w:rPr>
          <w:i/>
          <w:iCs/>
          <w:lang w:val="sr-Latn-CS"/>
        </w:rPr>
        <w:t>Sqlite</w:t>
      </w:r>
      <w:r>
        <w:rPr>
          <w:lang w:val="sr-Latn-CS"/>
        </w:rPr>
        <w:t>-om</w:t>
      </w:r>
    </w:p>
    <w:p w14:paraId="4F50F690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A7448C">
        <w:rPr>
          <w:lang w:val="sr-Latn-CS"/>
        </w:rPr>
        <w:t>o</w:t>
      </w:r>
      <w:r>
        <w:rPr>
          <w:lang w:val="sr-Latn-CS"/>
        </w:rPr>
        <w:t xml:space="preserve">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700FDE0F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BC6C6EF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0A6170B3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3CA7E71" w14:textId="609EA7FD" w:rsidR="00870F50" w:rsidRPr="00870F50" w:rsidRDefault="00870F50" w:rsidP="00A7448C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A7448C">
              <w:rPr>
                <w:b/>
                <w:bCs/>
                <w:lang w:val="sr-Latn-CS"/>
              </w:rPr>
              <w:t>N</w:t>
            </w:r>
            <w:r w:rsidR="009B5118">
              <w:rPr>
                <w:b/>
                <w:bCs/>
                <w:lang w:val="sr-Latn-CS"/>
              </w:rPr>
              <w:t xml:space="preserve">iir </w:t>
            </w:r>
            <w:r w:rsidR="007E1F8E">
              <w:rPr>
                <w:b/>
                <w:bCs/>
                <w:lang w:val="sr-Latn-CS"/>
              </w:rPr>
              <w:t>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3B9D18A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D26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F5F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0E4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4A9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C3AA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328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A85A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7A0A8F4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7D9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8F5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D10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9C5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C5BD5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64AE84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83C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36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98C8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1A72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9C7852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157E91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EBD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2BDF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ECD9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27D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996982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1EDD2F5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6A1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FCB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E5AF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3E3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C28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27DB0B0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D68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75A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8B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3CB2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7A674C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8ACF4F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2D46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A2FA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21BA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28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6DD08F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517D6C4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EAB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FE7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FB2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709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01A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DC3F4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1355258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FA8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C2B4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4C4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85D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98B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99AB8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609FAF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8E09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ABD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073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93C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0FE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6BE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65E74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0A80D2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3B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C57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8F8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88F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A720F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C744A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E5DB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D918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447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B9F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1F93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6F96488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B8C0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6E3E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29B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030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7B5414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7E688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A9B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29F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2F3D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39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6E84B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54ACBB1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886D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979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492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CB0C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63C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DA328F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350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57F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649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ADE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FA1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34DA3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09BFF2F2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7A1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BFC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8FF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CE9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D00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4A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5250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621B58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3D7D3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D503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BE7FE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282C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453B6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49050EF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4E0C8631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0153" w14:textId="77777777" w:rsidR="00B040D4" w:rsidRDefault="00B040D4">
      <w:r>
        <w:separator/>
      </w:r>
    </w:p>
  </w:endnote>
  <w:endnote w:type="continuationSeparator" w:id="0">
    <w:p w14:paraId="4429D6DB" w14:textId="77777777" w:rsidR="00B040D4" w:rsidRDefault="00B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4F9B" w14:textId="77777777" w:rsidR="002343C5" w:rsidRDefault="006825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C0A714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F6BA79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CBD64D3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8D1DA5B" w14:textId="3BF23996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B5118">
            <w:rPr>
              <w:lang w:val="sr-Latn-CS"/>
            </w:rPr>
            <w:t>WD</w:t>
          </w:r>
          <w:r w:rsidR="00CC2338">
            <w:rPr>
              <w:lang w:val="sr-Latn-CS"/>
            </w:rPr>
            <w:t>,</w:t>
          </w:r>
          <w:r w:rsidR="009B5118">
            <w:rPr>
              <w:lang w:val="sr-Latn-CS"/>
            </w:rPr>
            <w:t xml:space="preserve"> </w:t>
          </w:r>
          <w:r w:rsidR="00CC2338">
            <w:rPr>
              <w:lang w:val="sr-Latn-CS"/>
            </w:rPr>
            <w:t>202</w:t>
          </w:r>
          <w:r w:rsidR="009B5118">
            <w:rPr>
              <w:lang w:val="sr-Latn-CS"/>
            </w:rPr>
            <w:t>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5B2978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682569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682569" w:rsidRPr="006D0694">
            <w:rPr>
              <w:rStyle w:val="PageNumber"/>
              <w:lang w:val="sr-Latn-CS"/>
            </w:rPr>
            <w:fldChar w:fldCharType="separate"/>
          </w:r>
          <w:r w:rsidR="00FC0007">
            <w:rPr>
              <w:rStyle w:val="PageNumber"/>
              <w:noProof/>
              <w:lang w:val="sr-Latn-CS"/>
            </w:rPr>
            <w:t>7</w:t>
          </w:r>
          <w:r w:rsidR="00682569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FC0007" w:rsidRPr="00FC0007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30089F93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C8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4391" w14:textId="77777777" w:rsidR="00B040D4" w:rsidRDefault="00B040D4">
      <w:r>
        <w:separator/>
      </w:r>
    </w:p>
  </w:footnote>
  <w:footnote w:type="continuationSeparator" w:id="0">
    <w:p w14:paraId="330C5B15" w14:textId="77777777" w:rsidR="00B040D4" w:rsidRDefault="00B0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2201" w14:textId="77777777" w:rsidR="002343C5" w:rsidRDefault="002343C5">
    <w:pPr>
      <w:rPr>
        <w:sz w:val="24"/>
      </w:rPr>
    </w:pPr>
  </w:p>
  <w:p w14:paraId="732261D8" w14:textId="77777777" w:rsidR="002343C5" w:rsidRDefault="002343C5">
    <w:pPr>
      <w:pBdr>
        <w:top w:val="single" w:sz="6" w:space="1" w:color="auto"/>
      </w:pBdr>
      <w:rPr>
        <w:sz w:val="24"/>
      </w:rPr>
    </w:pPr>
  </w:p>
  <w:p w14:paraId="09108160" w14:textId="0E6D5E0B" w:rsidR="002343C5" w:rsidRPr="006F61C6" w:rsidRDefault="00BE79D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WD</w:t>
    </w:r>
  </w:p>
  <w:p w14:paraId="593FF48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595934D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0AAF1CCB" w14:textId="77777777">
      <w:tc>
        <w:tcPr>
          <w:tcW w:w="6379" w:type="dxa"/>
        </w:tcPr>
        <w:p w14:paraId="2FD8EE82" w14:textId="1F56563C" w:rsidR="002343C5" w:rsidRPr="00CC2338" w:rsidRDefault="00CC2338">
          <w:pPr>
            <w:rPr>
              <w:b/>
              <w:lang w:val="sr-Latn-CS"/>
            </w:rPr>
          </w:pPr>
          <w:r w:rsidRPr="00CC2338">
            <w:rPr>
              <w:b/>
              <w:i/>
              <w:lang w:val="sr-Latn-CS"/>
            </w:rPr>
            <w:t>N</w:t>
          </w:r>
          <w:r w:rsidR="00BE79DB">
            <w:rPr>
              <w:b/>
              <w:i/>
              <w:lang w:val="sr-Latn-CS"/>
            </w:rPr>
            <w:t>iir</w:t>
          </w:r>
        </w:p>
      </w:tc>
      <w:tc>
        <w:tcPr>
          <w:tcW w:w="2870" w:type="dxa"/>
        </w:tcPr>
        <w:p w14:paraId="3042B88F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4002284" w14:textId="77777777">
      <w:tc>
        <w:tcPr>
          <w:tcW w:w="6379" w:type="dxa"/>
        </w:tcPr>
        <w:p w14:paraId="7AF05F39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28218D9" w14:textId="444BBAE1" w:rsidR="002343C5" w:rsidRPr="006D0694" w:rsidRDefault="002343C5" w:rsidP="00CC2338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>:</w:t>
          </w:r>
          <w:r w:rsidR="00BE79DB">
            <w:rPr>
              <w:lang w:val="sr-Latn-CS"/>
            </w:rPr>
            <w:t>04</w:t>
          </w:r>
          <w:r w:rsidR="00CC2338">
            <w:rPr>
              <w:lang w:val="sr-Latn-CS"/>
            </w:rPr>
            <w:t>.0</w:t>
          </w:r>
          <w:r w:rsidR="00BE79DB">
            <w:rPr>
              <w:lang w:val="sr-Latn-CS"/>
            </w:rPr>
            <w:t>4</w:t>
          </w:r>
          <w:r w:rsidR="00CC2338">
            <w:rPr>
              <w:lang w:val="sr-Latn-CS"/>
            </w:rPr>
            <w:t>.202</w:t>
          </w:r>
          <w:r w:rsidR="00BE79DB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606F9084" w14:textId="77777777">
      <w:tc>
        <w:tcPr>
          <w:tcW w:w="9249" w:type="dxa"/>
          <w:gridSpan w:val="2"/>
        </w:tcPr>
        <w:p w14:paraId="1438C1CD" w14:textId="28A17811" w:rsidR="002343C5" w:rsidRPr="006D0694" w:rsidRDefault="00BE79DB">
          <w:pPr>
            <w:rPr>
              <w:lang w:val="sr-Latn-CS"/>
            </w:rPr>
          </w:pPr>
          <w:r>
            <w:rPr>
              <w:lang w:val="sr-Latn-CS"/>
            </w:rPr>
            <w:t>WD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Niir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3307F6E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2758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815427">
    <w:abstractNumId w:val="0"/>
  </w:num>
  <w:num w:numId="2" w16cid:durableId="597717675">
    <w:abstractNumId w:val="1"/>
  </w:num>
  <w:num w:numId="3" w16cid:durableId="1492451694">
    <w:abstractNumId w:val="2"/>
  </w:num>
  <w:num w:numId="4" w16cid:durableId="1828204020">
    <w:abstractNumId w:val="11"/>
  </w:num>
  <w:num w:numId="5" w16cid:durableId="605500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638438">
    <w:abstractNumId w:val="3"/>
  </w:num>
  <w:num w:numId="7" w16cid:durableId="862742234">
    <w:abstractNumId w:val="7"/>
  </w:num>
  <w:num w:numId="8" w16cid:durableId="843711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9024602">
    <w:abstractNumId w:val="4"/>
  </w:num>
  <w:num w:numId="10" w16cid:durableId="13921171">
    <w:abstractNumId w:val="8"/>
  </w:num>
  <w:num w:numId="11" w16cid:durableId="554899130">
    <w:abstractNumId w:val="10"/>
  </w:num>
  <w:num w:numId="12" w16cid:durableId="435104958">
    <w:abstractNumId w:val="9"/>
  </w:num>
  <w:num w:numId="13" w16cid:durableId="453906447">
    <w:abstractNumId w:val="5"/>
  </w:num>
  <w:num w:numId="14" w16cid:durableId="218443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82569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366"/>
    <w:rsid w:val="009207A8"/>
    <w:rsid w:val="0093054F"/>
    <w:rsid w:val="0099694D"/>
    <w:rsid w:val="009B5118"/>
    <w:rsid w:val="00A355DD"/>
    <w:rsid w:val="00A73660"/>
    <w:rsid w:val="00A7448C"/>
    <w:rsid w:val="00AC06A4"/>
    <w:rsid w:val="00B040D4"/>
    <w:rsid w:val="00B0622B"/>
    <w:rsid w:val="00B357AD"/>
    <w:rsid w:val="00B357F1"/>
    <w:rsid w:val="00B40827"/>
    <w:rsid w:val="00B549D9"/>
    <w:rsid w:val="00B657EC"/>
    <w:rsid w:val="00B75D52"/>
    <w:rsid w:val="00B93575"/>
    <w:rsid w:val="00BA3D29"/>
    <w:rsid w:val="00BD39B8"/>
    <w:rsid w:val="00BE79DB"/>
    <w:rsid w:val="00C24B5D"/>
    <w:rsid w:val="00C30C23"/>
    <w:rsid w:val="00C4723D"/>
    <w:rsid w:val="00C502CA"/>
    <w:rsid w:val="00C70470"/>
    <w:rsid w:val="00C75DBE"/>
    <w:rsid w:val="00CC2338"/>
    <w:rsid w:val="00CC420E"/>
    <w:rsid w:val="00CF694C"/>
    <w:rsid w:val="00D36260"/>
    <w:rsid w:val="00D527F3"/>
    <w:rsid w:val="00D97F08"/>
    <w:rsid w:val="00DF310B"/>
    <w:rsid w:val="00E464F7"/>
    <w:rsid w:val="00EA1072"/>
    <w:rsid w:val="00EB4996"/>
    <w:rsid w:val="00EC70CF"/>
    <w:rsid w:val="00F334DC"/>
    <w:rsid w:val="00F62203"/>
    <w:rsid w:val="00FC0007"/>
    <w:rsid w:val="00FD0ACA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54D4C"/>
  <w15:docId w15:val="{20D0A64B-CB1C-4BDC-A1DD-C35D3D74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27F3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D527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527F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527F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527F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527F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527F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527F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27F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527F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27F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D527F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527F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527F3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D527F3"/>
    <w:pPr>
      <w:tabs>
        <w:tab w:val="right" w:pos="9360"/>
      </w:tabs>
      <w:ind w:left="864"/>
    </w:pPr>
  </w:style>
  <w:style w:type="paragraph" w:styleId="Header">
    <w:name w:val="header"/>
    <w:basedOn w:val="Normal"/>
    <w:rsid w:val="00D527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52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27F3"/>
  </w:style>
  <w:style w:type="paragraph" w:styleId="TOC4">
    <w:name w:val="toc 4"/>
    <w:basedOn w:val="Normal"/>
    <w:next w:val="Normal"/>
    <w:autoRedefine/>
    <w:semiHidden/>
    <w:rsid w:val="00D527F3"/>
    <w:pPr>
      <w:ind w:left="600"/>
    </w:pPr>
  </w:style>
  <w:style w:type="paragraph" w:styleId="TOC5">
    <w:name w:val="toc 5"/>
    <w:basedOn w:val="Normal"/>
    <w:next w:val="Normal"/>
    <w:autoRedefine/>
    <w:semiHidden/>
    <w:rsid w:val="00D527F3"/>
    <w:pPr>
      <w:ind w:left="800"/>
    </w:pPr>
  </w:style>
  <w:style w:type="paragraph" w:customStyle="1" w:styleId="Tabletext">
    <w:name w:val="Tabletext"/>
    <w:basedOn w:val="Normal"/>
    <w:rsid w:val="00D527F3"/>
    <w:pPr>
      <w:keepLines/>
      <w:spacing w:after="120"/>
    </w:pPr>
  </w:style>
  <w:style w:type="paragraph" w:styleId="BodyText">
    <w:name w:val="Body Text"/>
    <w:basedOn w:val="Normal"/>
    <w:rsid w:val="00D527F3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D527F3"/>
    <w:pPr>
      <w:ind w:left="1000"/>
    </w:pPr>
  </w:style>
  <w:style w:type="paragraph" w:styleId="TOC7">
    <w:name w:val="toc 7"/>
    <w:basedOn w:val="Normal"/>
    <w:next w:val="Normal"/>
    <w:autoRedefine/>
    <w:semiHidden/>
    <w:rsid w:val="00D527F3"/>
    <w:pPr>
      <w:ind w:left="1200"/>
    </w:pPr>
  </w:style>
  <w:style w:type="paragraph" w:styleId="TOC8">
    <w:name w:val="toc 8"/>
    <w:basedOn w:val="Normal"/>
    <w:next w:val="Normal"/>
    <w:autoRedefine/>
    <w:semiHidden/>
    <w:rsid w:val="00D527F3"/>
    <w:pPr>
      <w:ind w:left="1400"/>
    </w:pPr>
  </w:style>
  <w:style w:type="paragraph" w:styleId="TOC9">
    <w:name w:val="toc 9"/>
    <w:basedOn w:val="Normal"/>
    <w:next w:val="Normal"/>
    <w:autoRedefine/>
    <w:semiHidden/>
    <w:rsid w:val="00D527F3"/>
    <w:pPr>
      <w:ind w:left="1600"/>
    </w:pPr>
  </w:style>
  <w:style w:type="paragraph" w:customStyle="1" w:styleId="nspace">
    <w:name w:val="n+ space"/>
    <w:rsid w:val="00D527F3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D527F3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BA3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D29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13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Dusan DJordjevic</cp:lastModifiedBy>
  <cp:revision>2</cp:revision>
  <cp:lastPrinted>1999-04-23T13:49:00Z</cp:lastPrinted>
  <dcterms:created xsi:type="dcterms:W3CDTF">2023-04-04T00:08:00Z</dcterms:created>
  <dcterms:modified xsi:type="dcterms:W3CDTF">2023-04-04T00:08:00Z</dcterms:modified>
</cp:coreProperties>
</file>